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sdt>
      <w:sdtPr>
        <w:rPr>
          <w:color w:val="D9D9D9" w:themeColor="background1" w:themeShade="D9"/>
        </w:rPr>
        <w:id w:val="696116338"/>
        <w:docPartObj>
          <w:docPartGallery w:val="Cover Pages"/>
          <w:docPartUnique/>
        </w:docPartObj>
      </w:sdtPr>
      <w:sdtEndPr>
        <w:rPr>
          <w:b/>
          <w:bCs/>
          <w:caps/>
          <w:sz w:val="96"/>
          <w:szCs w:val="96"/>
        </w:rPr>
      </w:sdtEndPr>
      <w:sdtContent>
        <w:p w14:paraId="1EF8A1D7" w14:textId="77777777" w:rsidR="0076668E" w:rsidRPr="00C44023" w:rsidRDefault="0076668E">
          <w:pPr>
            <w:rPr>
              <w:color w:val="D9D9D9" w:themeColor="background1" w:themeShade="D9"/>
            </w:rPr>
          </w:pPr>
          <w:r w:rsidRPr="00C44023">
            <w:rPr>
              <w:noProof/>
              <w:color w:val="D9D9D9" w:themeColor="background1" w:themeShade="D9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CA392E9" wp14:editId="6A47C1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68"/>
                                </w:tblGrid>
                                <w:tr w:rsidR="0076668E" w14:paraId="52AD4E72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1D189232" w14:textId="77777777" w:rsidR="0076668E" w:rsidRDefault="0076668E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A532C0A" wp14:editId="33CD2E36">
                                            <wp:extent cx="6901621" cy="5949538"/>
                                            <wp:effectExtent l="0" t="0" r="0" b="0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921251" cy="59664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6668E" w14:paraId="5E2628B2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00000" w:themeFill="text2"/>
                                      <w:vAlign w:val="center"/>
                                    </w:tcPr>
                                    <w:p w14:paraId="5DA753CA" w14:textId="6C51A2C6" w:rsidR="0076668E" w:rsidRDefault="00424F5A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D191902472B04A45A13FDDAF589F3FD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D42A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Question 1</w:t>
                                          </w:r>
                                        </w:sdtContent>
                                      </w:sdt>
                                    </w:p>
                                    <w:p w14:paraId="77464731" w14:textId="4E0148F8" w:rsidR="0076668E" w:rsidRDefault="00424F5A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650473E6AF0B4B7F82889303D96B56F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D42AA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Project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6668E" w14:paraId="2EAA3265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D4D4D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22"/>
                                        <w:gridCol w:w="3623"/>
                                        <w:gridCol w:w="3623"/>
                                      </w:tblGrid>
                                      <w:tr w:rsidR="0076668E" w14:paraId="493E498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78F42547" w14:textId="77777777" w:rsidR="0076668E" w:rsidRDefault="00424F5A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5C3B236C0FD04C9E83DA128D89D3FCD4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3D42AA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Ben Royans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94E4804AC8DD4756892022BEAD9EFC00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49471538" w14:textId="77777777" w:rsidR="0076668E" w:rsidRDefault="004F0821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Date ######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2C2128C883204E53BA51413236ED7B82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4705EC12" w14:textId="11353163" w:rsidR="0076668E" w:rsidRDefault="003D42AA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Programming III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7596A0F8" w14:textId="77777777" w:rsidR="0076668E" w:rsidRDefault="0076668E"/>
                                  </w:tc>
                                </w:tr>
                              </w:tbl>
                              <w:p w14:paraId="525C2089" w14:textId="77777777" w:rsidR="0076668E" w:rsidRDefault="0076668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A392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68"/>
                          </w:tblGrid>
                          <w:tr w:rsidR="0076668E" w14:paraId="52AD4E72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1D189232" w14:textId="77777777" w:rsidR="0076668E" w:rsidRDefault="0076668E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532C0A" wp14:editId="33CD2E36">
                                      <wp:extent cx="6901621" cy="5949538"/>
                                      <wp:effectExtent l="0" t="0" r="0" b="0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921251" cy="59664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6668E" w14:paraId="5E2628B2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00000" w:themeFill="text2"/>
                                <w:vAlign w:val="center"/>
                              </w:tcPr>
                              <w:p w14:paraId="5DA753CA" w14:textId="6C51A2C6" w:rsidR="0076668E" w:rsidRDefault="00424F5A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D191902472B04A45A13FDDAF589F3FD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42A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Question 1</w:t>
                                    </w:r>
                                  </w:sdtContent>
                                </w:sdt>
                              </w:p>
                              <w:p w14:paraId="77464731" w14:textId="4E0148F8" w:rsidR="0076668E" w:rsidRDefault="00424F5A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650473E6AF0B4B7F82889303D96B56F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42AA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6668E" w14:paraId="2EAA3265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D4D4D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22"/>
                                  <w:gridCol w:w="3623"/>
                                  <w:gridCol w:w="3623"/>
                                </w:tblGrid>
                                <w:tr w:rsidR="0076668E" w14:paraId="493E498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78F42547" w14:textId="77777777" w:rsidR="0076668E" w:rsidRDefault="00424F5A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5C3B236C0FD04C9E83DA128D89D3FCD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D42AA">
                                            <w:rPr>
                                              <w:color w:val="FFFFFF" w:themeColor="background1"/>
                                            </w:rPr>
                                            <w:t>Ben Royans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94E4804AC8DD4756892022BEAD9EFC00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49471538" w14:textId="77777777" w:rsidR="0076668E" w:rsidRDefault="004F0821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Date ######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2C2128C883204E53BA51413236ED7B8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4705EC12" w14:textId="11353163" w:rsidR="0076668E" w:rsidRDefault="003D42AA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Programming III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7596A0F8" w14:textId="77777777" w:rsidR="0076668E" w:rsidRDefault="0076668E"/>
                            </w:tc>
                          </w:tr>
                        </w:tbl>
                        <w:p w14:paraId="525C2089" w14:textId="77777777" w:rsidR="0076668E" w:rsidRDefault="0076668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657FF5" w14:textId="77777777" w:rsidR="0076668E" w:rsidRPr="00C44023" w:rsidRDefault="0076668E">
          <w:pPr>
            <w:rPr>
              <w:rFonts w:asciiTheme="majorHAnsi" w:hAnsiTheme="majorHAnsi"/>
              <w:color w:val="D9D9D9" w:themeColor="background1" w:themeShade="D9"/>
              <w:sz w:val="96"/>
              <w:szCs w:val="96"/>
              <w:lang w:val="en-US"/>
            </w:rPr>
          </w:pPr>
          <w:r w:rsidRPr="00C44023">
            <w:rPr>
              <w:b/>
              <w:bCs/>
              <w:caps/>
              <w:color w:val="D9D9D9" w:themeColor="background1" w:themeShade="D9"/>
              <w:sz w:val="96"/>
              <w:szCs w:val="96"/>
            </w:rPr>
            <w:br w:type="page"/>
          </w:r>
        </w:p>
      </w:sdtContent>
    </w:sdt>
    <w:p w14:paraId="27EAC574" w14:textId="77777777" w:rsidR="00E65916" w:rsidRPr="00C44023" w:rsidRDefault="00E65916" w:rsidP="004424AC">
      <w:pPr>
        <w:pStyle w:val="Heading1"/>
        <w:sectPr w:rsidR="00E65916" w:rsidRPr="00C44023" w:rsidSect="00E65916">
          <w:headerReference w:type="default" r:id="rId13"/>
          <w:footerReference w:type="default" r:id="rId14"/>
          <w:footerReference w:type="first" r:id="rId15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969696" w:themeColor="accent3"/>
          <w:sz w:val="22"/>
          <w:szCs w:val="22"/>
          <w:lang w:val="en-AU"/>
          <w14:textOutline w14:w="0" w14:cap="rnd" w14:cmpd="sng" w14:algn="ctr">
            <w14:noFill/>
            <w14:prstDash w14:val="solid"/>
            <w14:bevel/>
          </w14:textOutline>
        </w:rPr>
        <w:id w:val="1363934336"/>
        <w:docPartObj>
          <w:docPartGallery w:val="Table of Contents"/>
          <w:docPartUnique/>
        </w:docPartObj>
      </w:sdtPr>
      <w:sdtEndPr>
        <w:rPr>
          <w:rFonts w:ascii="Verdana" w:hAnsi="Verdana"/>
          <w:noProof/>
        </w:rPr>
      </w:sdtEndPr>
      <w:sdtContent>
        <w:p w14:paraId="74A5B8BF" w14:textId="77777777" w:rsidR="0076668E" w:rsidRPr="004424AC" w:rsidRDefault="004424AC" w:rsidP="004424AC">
          <w:pPr>
            <w:pStyle w:val="TOCHeading"/>
            <w:rPr>
              <w:rStyle w:val="Heading1Char"/>
              <w:sz w:val="36"/>
              <w:szCs w:val="36"/>
            </w:rPr>
          </w:pPr>
          <w:r w:rsidRPr="004424AC">
            <w:rPr>
              <w:rStyle w:val="Heading1Char"/>
              <w:sz w:val="36"/>
              <w:szCs w:val="36"/>
            </w:rPr>
            <w:t>TABLE OF CONTENTS</w:t>
          </w:r>
        </w:p>
        <w:p w14:paraId="5F328156" w14:textId="6C0E7796" w:rsidR="004C5614" w:rsidRDefault="007666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r w:rsidRPr="00C44023">
            <w:rPr>
              <w:color w:val="D9D9D9" w:themeColor="background1" w:themeShade="D9"/>
            </w:rPr>
            <w:fldChar w:fldCharType="begin"/>
          </w:r>
          <w:r w:rsidRPr="00C44023">
            <w:rPr>
              <w:color w:val="D9D9D9" w:themeColor="background1" w:themeShade="D9"/>
            </w:rPr>
            <w:instrText xml:space="preserve"> TOC \o "1-3" \h \z \u </w:instrText>
          </w:r>
          <w:r w:rsidRPr="00C44023">
            <w:rPr>
              <w:color w:val="D9D9D9" w:themeColor="background1" w:themeShade="D9"/>
            </w:rPr>
            <w:fldChar w:fldCharType="separate"/>
          </w:r>
          <w:hyperlink w:anchor="_Toc39748159" w:history="1">
            <w:r w:rsidR="004C5614" w:rsidRPr="008323A3">
              <w:rPr>
                <w:rStyle w:val="Hyperlink"/>
                <w:noProof/>
              </w:rPr>
              <w:t>Description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_Toc39748159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1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2F98B535" w14:textId="20CAA4C8" w:rsidR="004C5614" w:rsidRDefault="00424F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60" w:history="1">
            <w:r w:rsidR="004C5614" w:rsidRPr="008323A3">
              <w:rPr>
                <w:rStyle w:val="Hyperlink"/>
                <w:noProof/>
              </w:rPr>
              <w:t>Introduction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_Toc39748160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1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106C7A7D" w14:textId="1A4FDD50" w:rsidR="004C5614" w:rsidRDefault="00424F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61" w:history="1">
            <w:r w:rsidR="004C5614" w:rsidRPr="008323A3">
              <w:rPr>
                <w:rStyle w:val="Hyperlink"/>
                <w:noProof/>
              </w:rPr>
              <w:t>Description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_Toc39748161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1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2CA3C4C9" w14:textId="02B9B2D6" w:rsidR="004C5614" w:rsidRDefault="00424F5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62" w:history="1">
            <w:r w:rsidR="004C5614" w:rsidRPr="008323A3">
              <w:rPr>
                <w:rStyle w:val="Hyperlink"/>
                <w:noProof/>
              </w:rPr>
              <w:t>Specifics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_Toc39748162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2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21C10F6A" w14:textId="54296B01" w:rsidR="004C5614" w:rsidRDefault="00424F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63" w:history="1">
            <w:r w:rsidR="004C5614" w:rsidRPr="008323A3">
              <w:rPr>
                <w:rStyle w:val="Hyperlink"/>
                <w:noProof/>
              </w:rPr>
              <w:t>Dynamic data structures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_Toc39748163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2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0679186C" w14:textId="461D4409" w:rsidR="004C5614" w:rsidRDefault="00424F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64" w:history="1">
            <w:r w:rsidR="004C5614" w:rsidRPr="008323A3">
              <w:rPr>
                <w:rStyle w:val="Hyperlink"/>
                <w:noProof/>
              </w:rPr>
              <w:t>Hashing Techniques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_Toc39748164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2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6EAAA293" w14:textId="39F0345F" w:rsidR="004C5614" w:rsidRDefault="00424F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65" w:history="1">
            <w:r w:rsidR="004C5614" w:rsidRPr="008323A3">
              <w:rPr>
                <w:rStyle w:val="Hyperlink"/>
                <w:noProof/>
              </w:rPr>
              <w:t>Sorting Algorithm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_Toc39748165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2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232BDC36" w14:textId="42B60F92" w:rsidR="004C5614" w:rsidRDefault="00424F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66" w:history="1">
            <w:r w:rsidR="004C5614" w:rsidRPr="008323A3">
              <w:rPr>
                <w:rStyle w:val="Hyperlink"/>
                <w:noProof/>
              </w:rPr>
              <w:t>Search Technique(s)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_Toc39748166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2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64ABD25D" w14:textId="248C9C65" w:rsidR="004C5614" w:rsidRDefault="00424F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67" w:history="1">
            <w:r w:rsidR="004C5614" w:rsidRPr="008323A3">
              <w:rPr>
                <w:rStyle w:val="Hyperlink"/>
                <w:noProof/>
              </w:rPr>
              <w:t>Third Party Libraries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_Toc39748167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2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2EB23651" w14:textId="1CEE9050" w:rsidR="004C5614" w:rsidRDefault="00424F5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68" w:history="1">
            <w:r w:rsidR="004C5614" w:rsidRPr="008323A3">
              <w:rPr>
                <w:rStyle w:val="Hyperlink"/>
                <w:noProof/>
              </w:rPr>
              <w:t>Json.NET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_Toc39748168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2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05DA96EC" w14:textId="3360A478" w:rsidR="004C5614" w:rsidRDefault="00424F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69" w:history="1">
            <w:r w:rsidR="004C5614" w:rsidRPr="008323A3">
              <w:rPr>
                <w:rStyle w:val="Hyperlink"/>
                <w:noProof/>
              </w:rPr>
              <w:t>Source/Version Control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_Toc39748169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3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2DDC98E1" w14:textId="2CBD2B7B" w:rsidR="004C5614" w:rsidRDefault="00424F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70" w:history="1">
            <w:r w:rsidR="004C5614" w:rsidRPr="008323A3">
              <w:rPr>
                <w:rStyle w:val="Hyperlink"/>
                <w:noProof/>
              </w:rPr>
              <w:t>Coding Standards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_Toc39748170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3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02E1AB9C" w14:textId="67D3816F" w:rsidR="004C5614" w:rsidRDefault="00424F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71" w:history="1">
            <w:r w:rsidR="004C5614" w:rsidRPr="008323A3">
              <w:rPr>
                <w:rStyle w:val="Hyperlink"/>
                <w:noProof/>
              </w:rPr>
              <w:t>Testing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_Toc39748171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3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2681382B" w14:textId="34A4414B" w:rsidR="004C5614" w:rsidRDefault="00424F5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AU"/>
            </w:rPr>
          </w:pPr>
          <w:hyperlink w:anchor="_Toc39748172" w:history="1">
            <w:r w:rsidR="004C5614" w:rsidRPr="008323A3">
              <w:rPr>
                <w:rStyle w:val="Hyperlink"/>
                <w:noProof/>
              </w:rPr>
              <w:t>GUI Mock-Up</w:t>
            </w:r>
            <w:r w:rsidR="004C5614">
              <w:rPr>
                <w:noProof/>
                <w:webHidden/>
              </w:rPr>
              <w:tab/>
            </w:r>
            <w:r w:rsidR="004C5614">
              <w:rPr>
                <w:noProof/>
                <w:webHidden/>
              </w:rPr>
              <w:fldChar w:fldCharType="begin"/>
            </w:r>
            <w:r w:rsidR="004C5614">
              <w:rPr>
                <w:noProof/>
                <w:webHidden/>
              </w:rPr>
              <w:instrText xml:space="preserve"> PAGEREF _Toc39748172 \h </w:instrText>
            </w:r>
            <w:r w:rsidR="004C5614">
              <w:rPr>
                <w:noProof/>
                <w:webHidden/>
              </w:rPr>
            </w:r>
            <w:r w:rsidR="004C5614">
              <w:rPr>
                <w:noProof/>
                <w:webHidden/>
              </w:rPr>
              <w:fldChar w:fldCharType="separate"/>
            </w:r>
            <w:r w:rsidR="004C5614">
              <w:rPr>
                <w:noProof/>
                <w:webHidden/>
              </w:rPr>
              <w:t>4</w:t>
            </w:r>
            <w:r w:rsidR="004C5614">
              <w:rPr>
                <w:noProof/>
                <w:webHidden/>
              </w:rPr>
              <w:fldChar w:fldCharType="end"/>
            </w:r>
          </w:hyperlink>
        </w:p>
        <w:p w14:paraId="61F2BDC1" w14:textId="4654A1D0" w:rsidR="0076668E" w:rsidRPr="00C44023" w:rsidRDefault="0076668E">
          <w:pPr>
            <w:rPr>
              <w:color w:val="D9D9D9" w:themeColor="background1" w:themeShade="D9"/>
            </w:rPr>
          </w:pPr>
          <w:r w:rsidRPr="00C44023">
            <w:rPr>
              <w:b/>
              <w:bCs/>
              <w:noProof/>
              <w:color w:val="D9D9D9" w:themeColor="background1" w:themeShade="D9"/>
            </w:rPr>
            <w:fldChar w:fldCharType="end"/>
          </w:r>
        </w:p>
      </w:sdtContent>
    </w:sdt>
    <w:p w14:paraId="38667EFD" w14:textId="77777777" w:rsidR="0076668E" w:rsidRPr="00C44023" w:rsidRDefault="0076668E" w:rsidP="004424AC">
      <w:pPr>
        <w:pStyle w:val="Heading1"/>
        <w:sectPr w:rsidR="0076668E" w:rsidRPr="00C44023" w:rsidSect="0076668E">
          <w:headerReference w:type="first" r:id="rId16"/>
          <w:footerReference w:type="first" r:id="rId17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429BFCD4" w14:textId="16CA6A25" w:rsidR="006D5CE8" w:rsidRDefault="006D5CE8" w:rsidP="00AA6E82">
      <w:pPr>
        <w:pStyle w:val="Heading1"/>
        <w:spacing w:before="0"/>
      </w:pPr>
      <w:bookmarkStart w:id="0" w:name="_Toc39748159"/>
      <w:r>
        <w:lastRenderedPageBreak/>
        <w:t>Description</w:t>
      </w:r>
      <w:bookmarkEnd w:id="0"/>
    </w:p>
    <w:p w14:paraId="6E56D2D3" w14:textId="55EFC79F" w:rsidR="006D5CE8" w:rsidRDefault="00F445E1" w:rsidP="00F445E1">
      <w:pPr>
        <w:pStyle w:val="Heading2"/>
      </w:pPr>
      <w:bookmarkStart w:id="1" w:name="_Toc39748160"/>
      <w:r>
        <w:t>Introduction</w:t>
      </w:r>
      <w:bookmarkEnd w:id="1"/>
    </w:p>
    <w:p w14:paraId="78E949AB" w14:textId="75950FB3" w:rsidR="00851715" w:rsidRDefault="00F445E1" w:rsidP="00F445E1">
      <w:pPr>
        <w:rPr>
          <w:lang w:val="en-US"/>
        </w:rPr>
      </w:pPr>
      <w:r>
        <w:rPr>
          <w:lang w:val="en-US"/>
        </w:rPr>
        <w:t>RetroAchievements.org is a website dedicated to bringing the achievement functionality of current generation video games to older console games of yester</w:t>
      </w:r>
      <w:r w:rsidR="001854FF">
        <w:rPr>
          <w:lang w:val="en-US"/>
        </w:rPr>
        <w:t>-</w:t>
      </w:r>
      <w:r>
        <w:rPr>
          <w:lang w:val="en-US"/>
        </w:rPr>
        <w:t xml:space="preserve">year. </w:t>
      </w:r>
    </w:p>
    <w:p w14:paraId="7288385D" w14:textId="72986E3C" w:rsidR="00BD53DD" w:rsidRDefault="00BD53DD" w:rsidP="00BD53DD">
      <w:pPr>
        <w:pStyle w:val="Heading3"/>
      </w:pPr>
      <w:r>
        <w:t>Relevant History</w:t>
      </w:r>
    </w:p>
    <w:p w14:paraId="5D7C2BBE" w14:textId="6D169A6D" w:rsidR="00851715" w:rsidRDefault="00F445E1" w:rsidP="00F445E1">
      <w:pPr>
        <w:rPr>
          <w:lang w:val="en-US"/>
        </w:rPr>
      </w:pPr>
      <w:r>
        <w:rPr>
          <w:lang w:val="en-US"/>
        </w:rPr>
        <w:t>Achievements</w:t>
      </w:r>
      <w:r w:rsidR="00D41891">
        <w:rPr>
          <w:lang w:val="en-US"/>
        </w:rPr>
        <w:t xml:space="preserve"> didn’t </w:t>
      </w:r>
      <w:r>
        <w:rPr>
          <w:lang w:val="en-US"/>
        </w:rPr>
        <w:t>bec</w:t>
      </w:r>
      <w:r w:rsidR="00D41891">
        <w:rPr>
          <w:lang w:val="en-US"/>
        </w:rPr>
        <w:t>o</w:t>
      </w:r>
      <w:r>
        <w:rPr>
          <w:lang w:val="en-US"/>
        </w:rPr>
        <w:t xml:space="preserve">me a common game implementation </w:t>
      </w:r>
      <w:r w:rsidR="00D41891">
        <w:rPr>
          <w:lang w:val="en-US"/>
        </w:rPr>
        <w:t>until around 2005 when Microsoft’s Xbox</w:t>
      </w:r>
      <w:r w:rsidR="00851715">
        <w:rPr>
          <w:lang w:val="en-US"/>
        </w:rPr>
        <w:t xml:space="preserve"> 360 introduced the Gamerscore system. Valve’s Steam and Sony’s </w:t>
      </w:r>
      <w:proofErr w:type="spellStart"/>
      <w:r w:rsidR="00851715">
        <w:rPr>
          <w:lang w:val="en-US"/>
        </w:rPr>
        <w:t>Playstation</w:t>
      </w:r>
      <w:proofErr w:type="spellEnd"/>
      <w:r w:rsidR="00851715">
        <w:rPr>
          <w:lang w:val="en-US"/>
        </w:rPr>
        <w:t xml:space="preserve"> 3 </w:t>
      </w:r>
      <w:r w:rsidR="001854FF">
        <w:rPr>
          <w:lang w:val="en-US"/>
        </w:rPr>
        <w:t>also adopted this mechanic</w:t>
      </w:r>
      <w:r w:rsidR="00851715">
        <w:rPr>
          <w:lang w:val="en-US"/>
        </w:rPr>
        <w:t xml:space="preserve"> in the following years</w:t>
      </w:r>
      <w:r w:rsidR="001854FF">
        <w:rPr>
          <w:lang w:val="en-US"/>
        </w:rPr>
        <w:t xml:space="preserve"> and is now considered a staple feature of modern gaming.</w:t>
      </w:r>
      <w:r w:rsidR="00851715">
        <w:rPr>
          <w:lang w:val="en-US"/>
        </w:rPr>
        <w:t xml:space="preserve"> RetroAchievements.org aims to bring this functionality to consoles ranging back to the Atari and Commodore 64 era</w:t>
      </w:r>
      <w:r w:rsidR="001854FF">
        <w:rPr>
          <w:lang w:val="en-US"/>
        </w:rPr>
        <w:t>.</w:t>
      </w:r>
    </w:p>
    <w:p w14:paraId="67E5CE23" w14:textId="0A598383" w:rsidR="00F445E1" w:rsidRDefault="00F445E1" w:rsidP="00F445E1">
      <w:pPr>
        <w:rPr>
          <w:lang w:val="en-US"/>
        </w:rPr>
      </w:pPr>
      <w:r>
        <w:rPr>
          <w:lang w:val="en-US"/>
        </w:rPr>
        <w:t>RetroAchievements.org provides an API from which a registered user can generate queries for various pieces of data.</w:t>
      </w:r>
    </w:p>
    <w:p w14:paraId="2716F44F" w14:textId="77777777" w:rsidR="00851715" w:rsidRDefault="00851715" w:rsidP="00F445E1">
      <w:pPr>
        <w:rPr>
          <w:lang w:val="en-US"/>
        </w:rPr>
      </w:pPr>
    </w:p>
    <w:p w14:paraId="11C78F2F" w14:textId="1FB759F7" w:rsidR="00851715" w:rsidRDefault="00851715" w:rsidP="00851715">
      <w:pPr>
        <w:pStyle w:val="Heading2"/>
      </w:pPr>
      <w:bookmarkStart w:id="2" w:name="_Toc39748161"/>
      <w:r>
        <w:t>Description</w:t>
      </w:r>
      <w:bookmarkEnd w:id="2"/>
    </w:p>
    <w:p w14:paraId="58031C17" w14:textId="2B02DE38" w:rsidR="00851715" w:rsidRDefault="007E59E8" w:rsidP="00851715">
      <w:pPr>
        <w:rPr>
          <w:lang w:val="en-US"/>
        </w:rPr>
      </w:pPr>
      <w:r>
        <w:rPr>
          <w:lang w:val="en-US"/>
        </w:rPr>
        <w:t xml:space="preserve">For this project I propose to develop an application with a GUI interface to browse the data from the </w:t>
      </w:r>
      <w:proofErr w:type="spellStart"/>
      <w:r>
        <w:rPr>
          <w:lang w:val="en-US"/>
        </w:rPr>
        <w:t>RetroAchievement</w:t>
      </w:r>
      <w:proofErr w:type="spellEnd"/>
      <w:r>
        <w:rPr>
          <w:lang w:val="en-US"/>
        </w:rPr>
        <w:t xml:space="preserve"> servers from within a Windows environment, outside of a web-browser.</w:t>
      </w:r>
    </w:p>
    <w:p w14:paraId="2813C47D" w14:textId="172F355F" w:rsidR="007E59E8" w:rsidRDefault="007E59E8" w:rsidP="00851715">
      <w:pPr>
        <w:rPr>
          <w:lang w:val="en-US"/>
        </w:rPr>
      </w:pPr>
      <w:r>
        <w:rPr>
          <w:lang w:val="en-US"/>
        </w:rPr>
        <w:t xml:space="preserve">The application will have login in functionality, which implements saving the users progress data. Once the user is logged in, progress data can be </w:t>
      </w:r>
      <w:r w:rsidR="00B50A7E">
        <w:rPr>
          <w:lang w:val="en-US"/>
        </w:rPr>
        <w:t>displayed to the user.</w:t>
      </w:r>
    </w:p>
    <w:p w14:paraId="091F350A" w14:textId="758665A9" w:rsidR="001854FF" w:rsidRDefault="001854FF" w:rsidP="00851715">
      <w:pPr>
        <w:rPr>
          <w:lang w:val="en-US"/>
        </w:rPr>
      </w:pPr>
      <w:r>
        <w:rPr>
          <w:lang w:val="en-US"/>
        </w:rPr>
        <w:t xml:space="preserve">User data includes information about progress of achievements in particular games, on particular consoles. </w:t>
      </w:r>
    </w:p>
    <w:p w14:paraId="4AF5AADB" w14:textId="77777777" w:rsidR="00B50A7E" w:rsidRPr="00851715" w:rsidRDefault="00B50A7E" w:rsidP="00851715">
      <w:pPr>
        <w:rPr>
          <w:lang w:val="en-US"/>
        </w:rPr>
      </w:pPr>
    </w:p>
    <w:p w14:paraId="4965E106" w14:textId="77777777" w:rsidR="00AA6E82" w:rsidRDefault="00AA6E82">
      <w:pPr>
        <w:rPr>
          <w:rFonts w:asciiTheme="majorHAnsi" w:eastAsiaTheme="majorEastAsia" w:hAnsiTheme="majorHAnsi" w:cstheme="majorBidi"/>
          <w:b/>
          <w:bCs/>
          <w:caps/>
          <w:color w:val="D9D9D9" w:themeColor="background1" w:themeShade="D9"/>
          <w:sz w:val="32"/>
          <w:szCs w:val="32"/>
          <w:lang w:val="en-US"/>
          <w14:textOutline w14:w="9525" w14:cap="rnd" w14:cmpd="sng" w14:algn="ctr">
            <w14:gradFill>
              <w14:gsLst>
                <w14:gs w14:pos="0">
                  <w14:schemeClr w14:val="accent4">
                    <w14:lumMod w14:val="40000"/>
                    <w14:lumOff w14:val="60000"/>
                  </w14:schemeClr>
                </w14:gs>
                <w14:gs w14:pos="77000">
                  <w14:srgbClr w14:val="31E6EF"/>
                </w14:gs>
                <w14:gs w14:pos="100000">
                  <w14:srgbClr w14:val="3EB9D6"/>
                </w14:gs>
              </w14:gsLst>
              <w14:path w14:path="circle">
                <w14:fillToRect w14:l="50000" w14:t="130000" w14:r="50000" w14:b="-30000"/>
              </w14:path>
            </w14:gradFill>
            <w14:prstDash w14:val="solid"/>
            <w14:bevel/>
          </w14:textOutline>
        </w:rPr>
      </w:pPr>
      <w:r>
        <w:br w:type="page"/>
      </w:r>
    </w:p>
    <w:p w14:paraId="75611D6B" w14:textId="4D798165" w:rsidR="006D5CE8" w:rsidRDefault="006D5CE8" w:rsidP="006D5CE8">
      <w:pPr>
        <w:pStyle w:val="Heading1"/>
      </w:pPr>
      <w:bookmarkStart w:id="3" w:name="_Toc39748162"/>
      <w:r>
        <w:lastRenderedPageBreak/>
        <w:t>Specifics</w:t>
      </w:r>
      <w:bookmarkEnd w:id="3"/>
    </w:p>
    <w:p w14:paraId="46571194" w14:textId="7833C6DE" w:rsidR="003D42AA" w:rsidRDefault="00E662AC" w:rsidP="00363E5E">
      <w:pPr>
        <w:pStyle w:val="Heading2"/>
      </w:pPr>
      <w:bookmarkStart w:id="4" w:name="_Toc39748163"/>
      <w:r>
        <w:t xml:space="preserve">Dynamic </w:t>
      </w:r>
      <w:r w:rsidR="003D42AA">
        <w:t>data structures</w:t>
      </w:r>
      <w:bookmarkEnd w:id="4"/>
      <w:r w:rsidR="003D42AA">
        <w:t xml:space="preserve"> </w:t>
      </w:r>
    </w:p>
    <w:p w14:paraId="1FBFD198" w14:textId="76828602" w:rsidR="0064764B" w:rsidRDefault="00E662AC" w:rsidP="00986AF7">
      <w:pPr>
        <w:rPr>
          <w:lang w:val="en-US"/>
        </w:rPr>
      </w:pPr>
      <w:r>
        <w:rPr>
          <w:lang w:val="en-US"/>
        </w:rPr>
        <w:t>Doubly Linked Lists will be used in this project as the dynamic data structure for chaining similar elements together.</w:t>
      </w:r>
    </w:p>
    <w:p w14:paraId="085BE966" w14:textId="77777777" w:rsidR="00705578" w:rsidRPr="00986AF7" w:rsidRDefault="00705578" w:rsidP="00986AF7">
      <w:pPr>
        <w:rPr>
          <w:lang w:val="en-US"/>
        </w:rPr>
      </w:pPr>
    </w:p>
    <w:p w14:paraId="5BE4E390" w14:textId="26CB6E9C" w:rsidR="003D42AA" w:rsidRDefault="00363E5E" w:rsidP="00363E5E">
      <w:pPr>
        <w:pStyle w:val="Heading2"/>
      </w:pPr>
      <w:bookmarkStart w:id="5" w:name="_Toc39748164"/>
      <w:r>
        <w:t>H</w:t>
      </w:r>
      <w:r w:rsidR="003D42AA">
        <w:t xml:space="preserve">ashing </w:t>
      </w:r>
      <w:r>
        <w:t>T</w:t>
      </w:r>
      <w:r w:rsidR="003D42AA">
        <w:t>echniques</w:t>
      </w:r>
      <w:bookmarkEnd w:id="5"/>
    </w:p>
    <w:p w14:paraId="48D9BE69" w14:textId="4BCA557C" w:rsidR="00986AF7" w:rsidRDefault="00C17BE6" w:rsidP="00986AF7">
      <w:pPr>
        <w:rPr>
          <w:lang w:val="en-US"/>
        </w:rPr>
      </w:pPr>
      <w:r>
        <w:rPr>
          <w:lang w:val="en-US"/>
        </w:rPr>
        <w:t>Hashing techniques will be used to store the credentials of users, such as their username and password. Passwords stored will also be salted first to increase data security.</w:t>
      </w:r>
    </w:p>
    <w:p w14:paraId="6FE23A0D" w14:textId="77777777" w:rsidR="00C17BE6" w:rsidRPr="00986AF7" w:rsidRDefault="00C17BE6" w:rsidP="00986AF7">
      <w:pPr>
        <w:rPr>
          <w:lang w:val="en-US"/>
        </w:rPr>
      </w:pPr>
    </w:p>
    <w:p w14:paraId="16186E19" w14:textId="7DD7DADE" w:rsidR="003D42AA" w:rsidRDefault="00363E5E" w:rsidP="00363E5E">
      <w:pPr>
        <w:pStyle w:val="Heading2"/>
      </w:pPr>
      <w:bookmarkStart w:id="6" w:name="_Toc39748165"/>
      <w:r>
        <w:t>S</w:t>
      </w:r>
      <w:r w:rsidR="003D42AA">
        <w:t xml:space="preserve">orting </w:t>
      </w:r>
      <w:r>
        <w:t>A</w:t>
      </w:r>
      <w:r w:rsidR="003D42AA">
        <w:t>lgorithm</w:t>
      </w:r>
      <w:bookmarkEnd w:id="6"/>
      <w:r w:rsidR="003D42AA">
        <w:t xml:space="preserve"> </w:t>
      </w:r>
    </w:p>
    <w:p w14:paraId="0D5AE655" w14:textId="1D5AFA25" w:rsidR="00986AF7" w:rsidRDefault="00BD508A" w:rsidP="00986AF7">
      <w:pPr>
        <w:rPr>
          <w:lang w:val="en-US"/>
        </w:rPr>
      </w:pPr>
      <w:r>
        <w:rPr>
          <w:lang w:val="en-US"/>
        </w:rPr>
        <w:t>The Merge sort algorithm will handle the sorting of elements in this project. Merge sort has been selected</w:t>
      </w:r>
      <w:r w:rsidR="001012B6">
        <w:rPr>
          <w:lang w:val="en-US"/>
        </w:rPr>
        <w:t xml:space="preserve"> for its efficiency and reliability. </w:t>
      </w:r>
    </w:p>
    <w:p w14:paraId="463B279F" w14:textId="1EE8FA1F" w:rsidR="001012B6" w:rsidRDefault="001012B6" w:rsidP="00986AF7">
      <w:pPr>
        <w:rPr>
          <w:lang w:val="en-US"/>
        </w:rPr>
      </w:pPr>
      <w:r>
        <w:rPr>
          <w:lang w:val="en-US"/>
        </w:rPr>
        <w:t xml:space="preserve">The Merge sort algorithm differs from the Selection and Bubble sort algorithms as it does not repetitively iterate the elements incrementally makes changes to the list. Instead it breaks down </w:t>
      </w:r>
      <w:r w:rsidR="00705578">
        <w:rPr>
          <w:lang w:val="en-US"/>
        </w:rPr>
        <w:t>the</w:t>
      </w:r>
      <w:r>
        <w:rPr>
          <w:lang w:val="en-US"/>
        </w:rPr>
        <w:t xml:space="preserve"> elements, and then re-merges then in a sorted fashion.</w:t>
      </w:r>
    </w:p>
    <w:p w14:paraId="66DB1729" w14:textId="77777777" w:rsidR="001012B6" w:rsidRPr="00986AF7" w:rsidRDefault="001012B6" w:rsidP="00986AF7">
      <w:pPr>
        <w:rPr>
          <w:lang w:val="en-US"/>
        </w:rPr>
      </w:pPr>
    </w:p>
    <w:p w14:paraId="54639385" w14:textId="751D2732" w:rsidR="003D42AA" w:rsidRDefault="00363E5E" w:rsidP="00363E5E">
      <w:pPr>
        <w:pStyle w:val="Heading2"/>
      </w:pPr>
      <w:bookmarkStart w:id="7" w:name="_Toc39748166"/>
      <w:r>
        <w:t>S</w:t>
      </w:r>
      <w:r w:rsidR="003D42AA">
        <w:t xml:space="preserve">earch </w:t>
      </w:r>
      <w:r>
        <w:t>T</w:t>
      </w:r>
      <w:r w:rsidR="003D42AA">
        <w:t>echnique</w:t>
      </w:r>
      <w:r>
        <w:t>(s)</w:t>
      </w:r>
      <w:bookmarkEnd w:id="7"/>
    </w:p>
    <w:p w14:paraId="691CE226" w14:textId="5BA76B30" w:rsidR="00986AF7" w:rsidRDefault="00DC2855" w:rsidP="00986AF7">
      <w:pPr>
        <w:rPr>
          <w:lang w:val="en-US"/>
        </w:rPr>
      </w:pPr>
      <w:r>
        <w:rPr>
          <w:lang w:val="en-US"/>
        </w:rPr>
        <w:t xml:space="preserve">This project will employ the use of both </w:t>
      </w:r>
      <w:r w:rsidR="00BD508A">
        <w:rPr>
          <w:lang w:val="en-US"/>
        </w:rPr>
        <w:t>b</w:t>
      </w:r>
      <w:r>
        <w:rPr>
          <w:lang w:val="en-US"/>
        </w:rPr>
        <w:t>inary Search</w:t>
      </w:r>
      <w:r w:rsidR="00E662AC">
        <w:rPr>
          <w:lang w:val="en-US"/>
        </w:rPr>
        <w:t xml:space="preserve"> and </w:t>
      </w:r>
      <w:r w:rsidR="00BD508A">
        <w:rPr>
          <w:lang w:val="en-US"/>
        </w:rPr>
        <w:t>l</w:t>
      </w:r>
      <w:r w:rsidR="00E662AC">
        <w:rPr>
          <w:lang w:val="en-US"/>
        </w:rPr>
        <w:t xml:space="preserve">inear </w:t>
      </w:r>
      <w:r w:rsidR="00BD508A">
        <w:rPr>
          <w:lang w:val="en-US"/>
        </w:rPr>
        <w:t>s</w:t>
      </w:r>
      <w:r w:rsidR="00E662AC">
        <w:rPr>
          <w:lang w:val="en-US"/>
        </w:rPr>
        <w:t>earch (Sequential) algorithms in its methods.</w:t>
      </w:r>
      <w:r w:rsidR="00BD508A">
        <w:rPr>
          <w:lang w:val="en-US"/>
        </w:rPr>
        <w:t xml:space="preserve"> A binary search will be implemented for searching medium to large numbers of elements, and a linear search will be implemented for small numbers of elements.</w:t>
      </w:r>
    </w:p>
    <w:p w14:paraId="6267F948" w14:textId="77777777" w:rsidR="00BD508A" w:rsidRPr="00986AF7" w:rsidRDefault="00BD508A" w:rsidP="00986AF7">
      <w:pPr>
        <w:rPr>
          <w:lang w:val="en-US"/>
        </w:rPr>
      </w:pPr>
    </w:p>
    <w:p w14:paraId="45A32BBD" w14:textId="603C262A" w:rsidR="003D42AA" w:rsidRPr="00363E5E" w:rsidRDefault="00363E5E" w:rsidP="00363E5E">
      <w:pPr>
        <w:pStyle w:val="Heading2"/>
      </w:pPr>
      <w:bookmarkStart w:id="8" w:name="_Toc39748167"/>
      <w:r w:rsidRPr="00363E5E">
        <w:t>Third Party Libraries</w:t>
      </w:r>
      <w:bookmarkEnd w:id="8"/>
    </w:p>
    <w:p w14:paraId="2B982AC5" w14:textId="4189B1D5" w:rsidR="00986AF7" w:rsidRDefault="00BD508A" w:rsidP="00363E5E">
      <w:pPr>
        <w:pStyle w:val="Heading3"/>
      </w:pPr>
      <w:bookmarkStart w:id="9" w:name="_Toc39748168"/>
      <w:r>
        <w:t>Json.NET</w:t>
      </w:r>
      <w:bookmarkEnd w:id="9"/>
    </w:p>
    <w:p w14:paraId="2EDBF96C" w14:textId="2F8F5F45" w:rsidR="00BD508A" w:rsidRPr="00BD508A" w:rsidRDefault="00BD508A" w:rsidP="00363E5E">
      <w:pPr>
        <w:pStyle w:val="Heading4"/>
      </w:pPr>
      <w:r w:rsidRPr="00BD508A">
        <w:t>Description</w:t>
      </w:r>
    </w:p>
    <w:p w14:paraId="3279BE8A" w14:textId="222E8A04" w:rsidR="00BD508A" w:rsidRDefault="00BD508A" w:rsidP="00BD508A">
      <w:pPr>
        <w:rPr>
          <w:lang w:val="en-US"/>
        </w:rPr>
      </w:pPr>
      <w:r>
        <w:rPr>
          <w:lang w:val="en-US"/>
        </w:rPr>
        <w:t>Json.NET is a 3</w:t>
      </w:r>
      <w:r w:rsidRPr="00BD508A">
        <w:rPr>
          <w:vertAlign w:val="superscript"/>
          <w:lang w:val="en-US"/>
        </w:rPr>
        <w:t>rd</w:t>
      </w:r>
      <w:r>
        <w:rPr>
          <w:lang w:val="en-US"/>
        </w:rPr>
        <w:t xml:space="preserve"> party library created by </w:t>
      </w:r>
      <w:proofErr w:type="spellStart"/>
      <w:r>
        <w:rPr>
          <w:lang w:val="en-US"/>
        </w:rPr>
        <w:t>Newtonsoft</w:t>
      </w:r>
      <w:proofErr w:type="spellEnd"/>
      <w:r>
        <w:rPr>
          <w:lang w:val="en-US"/>
        </w:rPr>
        <w:t xml:space="preserve"> as a framework for handling JSON files in .NET. It provides the following functionalities:</w:t>
      </w:r>
    </w:p>
    <w:p w14:paraId="6E7187CD" w14:textId="33B0D9FE" w:rsidR="00BD508A" w:rsidRDefault="00BD508A" w:rsidP="00BD508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Create, parse, query and modify JSONs.</w:t>
      </w:r>
    </w:p>
    <w:p w14:paraId="22A7AE55" w14:textId="07D1ABAE" w:rsidR="00BD508A" w:rsidRPr="00BD508A" w:rsidRDefault="00BD508A" w:rsidP="00BD508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Object serialization/deserialization.</w:t>
      </w:r>
    </w:p>
    <w:p w14:paraId="32947A2B" w14:textId="577A0026" w:rsidR="00BD508A" w:rsidRPr="00BD508A" w:rsidRDefault="00BD508A" w:rsidP="00363E5E">
      <w:pPr>
        <w:pStyle w:val="Heading4"/>
      </w:pPr>
      <w:r w:rsidRPr="00BD508A">
        <w:t>Documentation</w:t>
      </w:r>
    </w:p>
    <w:p w14:paraId="26479BCE" w14:textId="02E1E838" w:rsidR="00986AF7" w:rsidRPr="00986AF7" w:rsidRDefault="00BD508A" w:rsidP="00986AF7">
      <w:pPr>
        <w:rPr>
          <w:lang w:val="en-US"/>
        </w:rPr>
      </w:pPr>
      <w:r>
        <w:rPr>
          <w:lang w:val="en-US"/>
        </w:rPr>
        <w:t xml:space="preserve">The documentation and other resources for this library can be found at </w:t>
      </w:r>
      <w:hyperlink r:id="rId18" w:history="1">
        <w:r>
          <w:rPr>
            <w:rStyle w:val="Hyperlink"/>
          </w:rPr>
          <w:t>https://www.newtonsoft.com/json</w:t>
        </w:r>
      </w:hyperlink>
      <w:r>
        <w:t>.</w:t>
      </w:r>
    </w:p>
    <w:p w14:paraId="359934B1" w14:textId="77777777" w:rsidR="00F445E1" w:rsidRPr="00986AF7" w:rsidRDefault="00F445E1" w:rsidP="00986AF7">
      <w:pPr>
        <w:rPr>
          <w:lang w:val="en-US"/>
        </w:rPr>
      </w:pPr>
    </w:p>
    <w:p w14:paraId="391FF35C" w14:textId="77777777" w:rsidR="006720D6" w:rsidRDefault="006720D6">
      <w:pPr>
        <w:rPr>
          <w:rFonts w:eastAsiaTheme="majorEastAsia" w:cstheme="majorBidi"/>
          <w:b/>
          <w:color w:val="B7B7B7" w:themeColor="accent6" w:themeTint="66"/>
          <w:sz w:val="26"/>
          <w:szCs w:val="26"/>
          <w:lang w:val="en-US"/>
        </w:rPr>
      </w:pPr>
      <w:r>
        <w:br w:type="page"/>
      </w:r>
    </w:p>
    <w:p w14:paraId="47F7E3F8" w14:textId="2F966EA8" w:rsidR="00BA206F" w:rsidRDefault="00363E5E" w:rsidP="00363E5E">
      <w:pPr>
        <w:pStyle w:val="Heading2"/>
      </w:pPr>
      <w:bookmarkStart w:id="10" w:name="_Toc39748169"/>
      <w:r>
        <w:lastRenderedPageBreak/>
        <w:t>S</w:t>
      </w:r>
      <w:r w:rsidR="003D42AA">
        <w:t>ource</w:t>
      </w:r>
      <w:r>
        <w:t>/Version</w:t>
      </w:r>
      <w:r w:rsidR="003D42AA">
        <w:t xml:space="preserve"> </w:t>
      </w:r>
      <w:r>
        <w:t>C</w:t>
      </w:r>
      <w:r w:rsidR="003D42AA">
        <w:t>ontrol</w:t>
      </w:r>
      <w:bookmarkEnd w:id="10"/>
    </w:p>
    <w:p w14:paraId="2CFBD932" w14:textId="77777777" w:rsidR="00986AF7" w:rsidRPr="00986AF7" w:rsidRDefault="00986AF7" w:rsidP="00986AF7">
      <w:pPr>
        <w:rPr>
          <w:lang w:val="en-US"/>
        </w:rPr>
      </w:pPr>
    </w:p>
    <w:p w14:paraId="2F9F87D1" w14:textId="54C82F1A" w:rsidR="00986AF7" w:rsidRDefault="00986AF7" w:rsidP="00986AF7">
      <w:pPr>
        <w:jc w:val="center"/>
      </w:pPr>
      <w:r>
        <w:rPr>
          <w:noProof/>
        </w:rPr>
        <w:drawing>
          <wp:inline distT="0" distB="0" distL="0" distR="0" wp14:anchorId="7E48372C" wp14:editId="28A5AF5B">
            <wp:extent cx="1408386" cy="127131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46" cy="130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CD6B" w14:textId="77777777" w:rsidR="00986AF7" w:rsidRDefault="00986AF7" w:rsidP="00986AF7">
      <w:pPr>
        <w:jc w:val="center"/>
      </w:pPr>
    </w:p>
    <w:p w14:paraId="73761755" w14:textId="77777777" w:rsidR="00986AF7" w:rsidRDefault="00BA206F" w:rsidP="00BA206F">
      <w:r>
        <w:t>Source and version control will be handled by a GitHub repository. GitHub provides all the necessary tools for managing source code for this project</w:t>
      </w:r>
      <w:r w:rsidR="00986AF7">
        <w:t>.</w:t>
      </w:r>
    </w:p>
    <w:p w14:paraId="0501CEC4" w14:textId="3BBA41AB" w:rsidR="003D42AA" w:rsidRDefault="00BA206F" w:rsidP="00BA206F">
      <w:r>
        <w:tab/>
      </w:r>
      <w:r w:rsidR="003D42AA">
        <w:t xml:space="preserve"> </w:t>
      </w:r>
    </w:p>
    <w:p w14:paraId="2E6563D5" w14:textId="1C4AD122" w:rsidR="003D42AA" w:rsidRDefault="00363E5E" w:rsidP="00363E5E">
      <w:pPr>
        <w:pStyle w:val="Heading2"/>
      </w:pPr>
      <w:bookmarkStart w:id="11" w:name="_Toc39748170"/>
      <w:r>
        <w:t>Coding Standards</w:t>
      </w:r>
      <w:bookmarkEnd w:id="11"/>
      <w:r w:rsidR="003D42AA">
        <w:t xml:space="preserve"> </w:t>
      </w:r>
    </w:p>
    <w:p w14:paraId="436A438D" w14:textId="12A5D496" w:rsidR="00986AF7" w:rsidRDefault="00705578" w:rsidP="00986AF7">
      <w:pPr>
        <w:rPr>
          <w:lang w:val="en-US"/>
        </w:rPr>
      </w:pPr>
      <w:r>
        <w:rPr>
          <w:lang w:val="en-US"/>
        </w:rPr>
        <w:t>The coding standards will be followed as the documentation outlined on the Microsoft website. The standards can be found at the following URL:</w:t>
      </w:r>
    </w:p>
    <w:p w14:paraId="7ED9455F" w14:textId="0C27E13A" w:rsidR="00705578" w:rsidRDefault="00424F5A" w:rsidP="00986AF7">
      <w:hyperlink r:id="rId20" w:history="1">
        <w:r w:rsidR="00705578">
          <w:rPr>
            <w:rStyle w:val="Hyperlink"/>
          </w:rPr>
          <w:t>https://docs.microsoft.com/en-us/dotnet/csharp/programming-guide/inside-a-program/coding-conventions</w:t>
        </w:r>
      </w:hyperlink>
    </w:p>
    <w:p w14:paraId="70F82FEE" w14:textId="77777777" w:rsidR="00705578" w:rsidRPr="00986AF7" w:rsidRDefault="00705578" w:rsidP="00986AF7">
      <w:pPr>
        <w:rPr>
          <w:lang w:val="en-US"/>
        </w:rPr>
      </w:pPr>
    </w:p>
    <w:p w14:paraId="6E0D2E41" w14:textId="5CEDA37B" w:rsidR="00EF165E" w:rsidRDefault="0064764B" w:rsidP="00363E5E">
      <w:pPr>
        <w:pStyle w:val="Heading2"/>
      </w:pPr>
      <w:bookmarkStart w:id="12" w:name="_Toc39748171"/>
      <w:r>
        <w:t>Testing</w:t>
      </w:r>
      <w:bookmarkEnd w:id="12"/>
    </w:p>
    <w:p w14:paraId="23A57E53" w14:textId="1735A43F" w:rsidR="0064764B" w:rsidRDefault="0064764B" w:rsidP="0064764B">
      <w:pPr>
        <w:rPr>
          <w:lang w:val="en-US"/>
        </w:rPr>
      </w:pPr>
      <w:r>
        <w:rPr>
          <w:lang w:val="en-US"/>
        </w:rPr>
        <w:t xml:space="preserve">Unit testing will be used on this project to ensure the validity of the methods developed in the project. </w:t>
      </w:r>
    </w:p>
    <w:p w14:paraId="7FEAC805" w14:textId="1E619D3E" w:rsidR="0064764B" w:rsidRPr="0064764B" w:rsidRDefault="0064764B" w:rsidP="0064764B">
      <w:pPr>
        <w:rPr>
          <w:lang w:val="en-US"/>
        </w:rPr>
      </w:pPr>
      <w:r>
        <w:rPr>
          <w:lang w:val="en-US"/>
        </w:rPr>
        <w:t xml:space="preserve">Use Case testing will also be carried out during the final phases to ensure the functionality are performing as intended. </w:t>
      </w:r>
    </w:p>
    <w:p w14:paraId="55D77432" w14:textId="77777777" w:rsidR="0064764B" w:rsidRDefault="0064764B" w:rsidP="0064764B">
      <w:pPr>
        <w:rPr>
          <w:lang w:val="en-US"/>
        </w:rPr>
      </w:pPr>
    </w:p>
    <w:p w14:paraId="0F21B933" w14:textId="77777777" w:rsidR="00EE379B" w:rsidRDefault="00EE379B" w:rsidP="0064764B">
      <w:pPr>
        <w:rPr>
          <w:lang w:val="en-US"/>
        </w:rPr>
        <w:sectPr w:rsidR="00EE379B" w:rsidSect="006D5CE8">
          <w:footerReference w:type="first" r:id="rId2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07F41ADA" w14:textId="2193F2D4" w:rsidR="002876D5" w:rsidRDefault="002876D5" w:rsidP="002876D5">
      <w:pPr>
        <w:pStyle w:val="Heading2"/>
      </w:pPr>
      <w:bookmarkStart w:id="13" w:name="_Toc39748172"/>
      <w:r>
        <w:lastRenderedPageBreak/>
        <w:t>GUI Mock-Up</w:t>
      </w:r>
      <w:bookmarkEnd w:id="13"/>
      <w:r>
        <w:t xml:space="preserve"> </w:t>
      </w:r>
    </w:p>
    <w:p w14:paraId="31058A9E" w14:textId="70944283" w:rsidR="00E65916" w:rsidRPr="00C44023" w:rsidRDefault="00F445E1" w:rsidP="00F445E1">
      <w:pPr>
        <w:jc w:val="center"/>
        <w:rPr>
          <w:color w:val="D9D9D9" w:themeColor="background1" w:themeShade="D9"/>
        </w:rPr>
      </w:pPr>
      <w:r>
        <w:rPr>
          <w:noProof/>
        </w:rPr>
        <w:drawing>
          <wp:inline distT="0" distB="0" distL="0" distR="0" wp14:anchorId="5C97F1A3" wp14:editId="6D356765">
            <wp:extent cx="7918647" cy="5476912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18647" cy="547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916" w:rsidRPr="00C44023" w:rsidSect="00F445E1"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EB409" w14:textId="77777777" w:rsidR="00424F5A" w:rsidRDefault="00424F5A" w:rsidP="002C6742">
      <w:pPr>
        <w:spacing w:after="0" w:line="240" w:lineRule="auto"/>
      </w:pPr>
      <w:r>
        <w:separator/>
      </w:r>
    </w:p>
  </w:endnote>
  <w:endnote w:type="continuationSeparator" w:id="0">
    <w:p w14:paraId="6D9AFFF3" w14:textId="77777777" w:rsidR="00424F5A" w:rsidRDefault="00424F5A" w:rsidP="002C6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9561546"/>
      <w:docPartObj>
        <w:docPartGallery w:val="Page Numbers (Bottom of Page)"/>
        <w:docPartUnique/>
      </w:docPartObj>
    </w:sdtPr>
    <w:sdtEndPr/>
    <w:sdtContent>
      <w:p w14:paraId="7B599A87" w14:textId="77777777" w:rsidR="006D5CE8" w:rsidRDefault="006D5CE8" w:rsidP="006D5CE8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378A295A" wp14:editId="4A61225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983EFA" w14:textId="77777777" w:rsidR="006D5CE8" w:rsidRDefault="006D5CE8" w:rsidP="006D5CE8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78A295A" id="Group 3" o:spid="_x0000_s1027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2F983EFA" w14:textId="77777777" w:rsidR="006D5CE8" w:rsidRDefault="006D5CE8" w:rsidP="006D5CE8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>
          <w:tab/>
          <w:t>Programming III</w:t>
        </w:r>
      </w:p>
    </w:sdtContent>
  </w:sdt>
  <w:p w14:paraId="4790BDF7" w14:textId="77777777" w:rsidR="006D5CE8" w:rsidRDefault="006D5C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2991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DAEFE" w14:textId="77777777" w:rsidR="00E65916" w:rsidRDefault="00424F5A">
        <w:pPr>
          <w:pStyle w:val="Footer"/>
          <w:jc w:val="center"/>
        </w:pPr>
      </w:p>
    </w:sdtContent>
  </w:sdt>
  <w:p w14:paraId="7A6F0BA7" w14:textId="77777777" w:rsidR="00E65916" w:rsidRDefault="00E659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6765464"/>
      <w:docPartObj>
        <w:docPartGallery w:val="Page Numbers (Bottom of Page)"/>
        <w:docPartUnique/>
      </w:docPartObj>
    </w:sdtPr>
    <w:sdtEndPr/>
    <w:sdtContent>
      <w:p w14:paraId="50C6F299" w14:textId="7BB298C3" w:rsidR="00E65916" w:rsidRDefault="0076668E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0547B60" wp14:editId="140DC9B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0" name="Group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729865" w14:textId="77777777" w:rsidR="0076668E" w:rsidRDefault="0076668E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0547B60" id="Group 10" o:spid="_x0000_s10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3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14:paraId="61729865" w14:textId="77777777" w:rsidR="0076668E" w:rsidRDefault="0076668E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4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5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klTwQAAANsAAAAPAAAAZHJzL2Rvd25yZXYueG1sRE9Li8Iw&#10;EL4L+x/CLOxF1tQV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PfmSVPBAAAA2wAAAA8AAAAA&#10;AAAAAAAAAAAABwIAAGRycy9kb3ducmV2LnhtbFBLBQYAAAAAAwADALcAAAD1AgAAAAA=&#10;" strokecolor="#a5a5a5"/>
                    <v:shape id="AutoShape 28" o:spid="_x0000_s1036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0BYwgAAANsAAAAPAAAAZHJzL2Rvd25yZXYueG1sRE9Li8Iw&#10;EL4L+x/CLOxFNFVE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Az00BY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3D42AA">
          <w:tab/>
          <w:t>Programming III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4271879"/>
      <w:docPartObj>
        <w:docPartGallery w:val="Page Numbers (Bottom of Page)"/>
        <w:docPartUnique/>
      </w:docPartObj>
    </w:sdtPr>
    <w:sdtEndPr/>
    <w:sdtContent>
      <w:p w14:paraId="202B5D6D" w14:textId="47439D04" w:rsidR="0076668E" w:rsidRDefault="0076668E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FFF97DD" wp14:editId="3B71F03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5" name="Group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7D44B7" w14:textId="77777777" w:rsidR="0076668E" w:rsidRDefault="0076668E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FFF97DD" id="Group 15" o:spid="_x0000_s1037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227D44B7" w14:textId="77777777" w:rsidR="0076668E" w:rsidRDefault="0076668E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tsi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9g5RcZQC9/AQAA//8DAFBLAQItABQABgAIAAAAIQDb4fbL7gAAAIUBAAATAAAAAAAAAAAA&#10;AAAAAAAAAABbQ29udGVudF9UeXBlc10ueG1sUEsBAi0AFAAGAAgAAAAhAFr0LFu/AAAAFQEAAAsA&#10;AAAAAAAAAAAAAAAAHwEAAF9yZWxzLy5yZWxzUEsBAi0AFAAGAAgAAAAhAPlC2yLEAAAA2wAAAA8A&#10;AAAAAAAAAAAAAAAABwIAAGRycy9kb3ducmV2LnhtbFBLBQYAAAAAAwADALcAAAD4AgAAAAA=&#10;" strokecolor="#a5a5a5"/>
                    <v:shape id="AutoShape 28" o:spid="_x0000_s104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E6238A">
          <w:tab/>
        </w:r>
        <w:r w:rsidR="003D42AA">
          <w:t>Programming III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EE247" w14:textId="77777777" w:rsidR="00424F5A" w:rsidRDefault="00424F5A" w:rsidP="002C6742">
      <w:pPr>
        <w:spacing w:after="0" w:line="240" w:lineRule="auto"/>
      </w:pPr>
      <w:r>
        <w:separator/>
      </w:r>
    </w:p>
  </w:footnote>
  <w:footnote w:type="continuationSeparator" w:id="0">
    <w:p w14:paraId="7C020F66" w14:textId="77777777" w:rsidR="00424F5A" w:rsidRDefault="00424F5A" w:rsidP="002C6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8D0C" w14:textId="77777777" w:rsidR="00330701" w:rsidRDefault="00330701" w:rsidP="00330701">
    <w:pPr>
      <w:pStyle w:val="Header"/>
      <w:pBdr>
        <w:bottom w:val="single" w:sz="4" w:space="1" w:color="auto"/>
      </w:pBdr>
    </w:pPr>
    <w:r>
      <w:t>Ben Royans [P205225]</w:t>
    </w:r>
    <w:r>
      <w:tab/>
    </w:r>
    <w:r>
      <w:tab/>
      <w:t>Project</w:t>
    </w:r>
    <w:r>
      <w:tab/>
    </w:r>
    <w:r>
      <w:tab/>
    </w:r>
  </w:p>
  <w:p w14:paraId="0806DB2A" w14:textId="77777777" w:rsidR="00330701" w:rsidRDefault="003307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64091" w14:textId="42D92C26" w:rsidR="00E65916" w:rsidRDefault="00E65916" w:rsidP="00E65916">
    <w:pPr>
      <w:pStyle w:val="Header"/>
      <w:pBdr>
        <w:bottom w:val="single" w:sz="4" w:space="1" w:color="auto"/>
      </w:pBdr>
    </w:pPr>
    <w:r>
      <w:t>Ben Royans [P205225]</w:t>
    </w:r>
    <w:r>
      <w:tab/>
    </w:r>
    <w:r w:rsidR="003D42AA">
      <w:tab/>
      <w:t>Project</w:t>
    </w:r>
    <w:r>
      <w:tab/>
    </w:r>
    <w:r w:rsidR="00E6238A">
      <w:tab/>
    </w:r>
  </w:p>
  <w:p w14:paraId="5AF7DCAE" w14:textId="77777777" w:rsidR="00E65916" w:rsidRDefault="00E65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32BAC"/>
    <w:multiLevelType w:val="hybridMultilevel"/>
    <w:tmpl w:val="1E5886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38AD"/>
    <w:multiLevelType w:val="hybridMultilevel"/>
    <w:tmpl w:val="F46A1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52222"/>
    <w:multiLevelType w:val="hybridMultilevel"/>
    <w:tmpl w:val="3AC06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23FBC"/>
    <w:multiLevelType w:val="hybridMultilevel"/>
    <w:tmpl w:val="E9388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D6276"/>
    <w:multiLevelType w:val="hybridMultilevel"/>
    <w:tmpl w:val="0D62C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29C6"/>
    <w:multiLevelType w:val="hybridMultilevel"/>
    <w:tmpl w:val="92EE4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930D6"/>
    <w:multiLevelType w:val="hybridMultilevel"/>
    <w:tmpl w:val="9A64701E"/>
    <w:lvl w:ilvl="0" w:tplc="0C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" w15:restartNumberingAfterBreak="0">
    <w:nsid w:val="56BD5187"/>
    <w:multiLevelType w:val="hybridMultilevel"/>
    <w:tmpl w:val="C010D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0238D"/>
    <w:multiLevelType w:val="hybridMultilevel"/>
    <w:tmpl w:val="CC9C1A80"/>
    <w:lvl w:ilvl="0" w:tplc="F0300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247B46"/>
    <w:multiLevelType w:val="hybridMultilevel"/>
    <w:tmpl w:val="FA46D4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8"/>
    <w:lvlOverride w:ilvl="0">
      <w:startOverride w:val="1"/>
    </w:lvlOverride>
  </w:num>
  <w:num w:numId="7">
    <w:abstractNumId w:val="4"/>
  </w:num>
  <w:num w:numId="8">
    <w:abstractNumId w:val="6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AA"/>
    <w:rsid w:val="00001B40"/>
    <w:rsid w:val="000069A1"/>
    <w:rsid w:val="00007AF3"/>
    <w:rsid w:val="00015A8F"/>
    <w:rsid w:val="000F65F8"/>
    <w:rsid w:val="001012B6"/>
    <w:rsid w:val="001326DF"/>
    <w:rsid w:val="001532F4"/>
    <w:rsid w:val="001854FF"/>
    <w:rsid w:val="001D6FBB"/>
    <w:rsid w:val="002305DF"/>
    <w:rsid w:val="002876D5"/>
    <w:rsid w:val="00290328"/>
    <w:rsid w:val="002C6742"/>
    <w:rsid w:val="00330701"/>
    <w:rsid w:val="00363552"/>
    <w:rsid w:val="00363E5E"/>
    <w:rsid w:val="0038453C"/>
    <w:rsid w:val="003C575B"/>
    <w:rsid w:val="003D42AA"/>
    <w:rsid w:val="003E2920"/>
    <w:rsid w:val="00417B9F"/>
    <w:rsid w:val="00424F5A"/>
    <w:rsid w:val="004424AC"/>
    <w:rsid w:val="004A2606"/>
    <w:rsid w:val="004C558C"/>
    <w:rsid w:val="004C5614"/>
    <w:rsid w:val="004F0821"/>
    <w:rsid w:val="00512624"/>
    <w:rsid w:val="005B7277"/>
    <w:rsid w:val="005D5090"/>
    <w:rsid w:val="005E4094"/>
    <w:rsid w:val="00601DAA"/>
    <w:rsid w:val="0062259F"/>
    <w:rsid w:val="00643833"/>
    <w:rsid w:val="0064764B"/>
    <w:rsid w:val="006611E4"/>
    <w:rsid w:val="006720D6"/>
    <w:rsid w:val="006D5CE8"/>
    <w:rsid w:val="00700B5B"/>
    <w:rsid w:val="00705320"/>
    <w:rsid w:val="00705578"/>
    <w:rsid w:val="00755BE4"/>
    <w:rsid w:val="0076668E"/>
    <w:rsid w:val="007A23CB"/>
    <w:rsid w:val="007D5C07"/>
    <w:rsid w:val="007E59E8"/>
    <w:rsid w:val="007E662A"/>
    <w:rsid w:val="00851715"/>
    <w:rsid w:val="008A7DA7"/>
    <w:rsid w:val="008F4BA7"/>
    <w:rsid w:val="00986AF7"/>
    <w:rsid w:val="009B1F3B"/>
    <w:rsid w:val="009C4AD3"/>
    <w:rsid w:val="009E04E7"/>
    <w:rsid w:val="00A27FDE"/>
    <w:rsid w:val="00A3700C"/>
    <w:rsid w:val="00A80A84"/>
    <w:rsid w:val="00A910E4"/>
    <w:rsid w:val="00A94490"/>
    <w:rsid w:val="00AA6E82"/>
    <w:rsid w:val="00AC40D1"/>
    <w:rsid w:val="00AC4EAC"/>
    <w:rsid w:val="00AD23AD"/>
    <w:rsid w:val="00AE353F"/>
    <w:rsid w:val="00B24123"/>
    <w:rsid w:val="00B50154"/>
    <w:rsid w:val="00B50A7E"/>
    <w:rsid w:val="00B524CF"/>
    <w:rsid w:val="00B67400"/>
    <w:rsid w:val="00B70DB3"/>
    <w:rsid w:val="00B73CC7"/>
    <w:rsid w:val="00BA206F"/>
    <w:rsid w:val="00BD508A"/>
    <w:rsid w:val="00BD53DD"/>
    <w:rsid w:val="00C05FEA"/>
    <w:rsid w:val="00C17BE6"/>
    <w:rsid w:val="00C44023"/>
    <w:rsid w:val="00CA5755"/>
    <w:rsid w:val="00CE007A"/>
    <w:rsid w:val="00CE7377"/>
    <w:rsid w:val="00CF4426"/>
    <w:rsid w:val="00D04AEE"/>
    <w:rsid w:val="00D41891"/>
    <w:rsid w:val="00D7374B"/>
    <w:rsid w:val="00DB277B"/>
    <w:rsid w:val="00DB5F03"/>
    <w:rsid w:val="00DC2855"/>
    <w:rsid w:val="00DD13F0"/>
    <w:rsid w:val="00DE51C4"/>
    <w:rsid w:val="00DF3AAB"/>
    <w:rsid w:val="00DF68F3"/>
    <w:rsid w:val="00E06463"/>
    <w:rsid w:val="00E30793"/>
    <w:rsid w:val="00E576C2"/>
    <w:rsid w:val="00E6238A"/>
    <w:rsid w:val="00E65916"/>
    <w:rsid w:val="00E662AC"/>
    <w:rsid w:val="00E77350"/>
    <w:rsid w:val="00E928C4"/>
    <w:rsid w:val="00EA4627"/>
    <w:rsid w:val="00EC4AB0"/>
    <w:rsid w:val="00EC5CD7"/>
    <w:rsid w:val="00EE379B"/>
    <w:rsid w:val="00EE7A16"/>
    <w:rsid w:val="00EF165E"/>
    <w:rsid w:val="00F445E1"/>
    <w:rsid w:val="00F46295"/>
    <w:rsid w:val="00F766FE"/>
    <w:rsid w:val="00F92375"/>
    <w:rsid w:val="00FC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2939F"/>
  <w15:chartTrackingRefBased/>
  <w15:docId w15:val="{D17D17DA-DDE2-4A71-AFCE-9EB38001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E8"/>
    <w:rPr>
      <w:rFonts w:ascii="Verdana" w:hAnsi="Verdana"/>
      <w:color w:val="969696" w:themeColor="accent3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4AC"/>
    <w:pPr>
      <w:keepNext/>
      <w:keepLines/>
      <w:shd w:val="clear" w:color="auto" w:fill="262626" w:themeFill="text1" w:themeFillTint="D9"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D9D9D9" w:themeColor="background1" w:themeShade="D9"/>
      <w:sz w:val="32"/>
      <w:szCs w:val="32"/>
      <w:lang w:val="en-US"/>
      <w14:textOutline w14:w="9525" w14:cap="rnd" w14:cmpd="sng" w14:algn="ctr">
        <w14:gradFill>
          <w14:gsLst>
            <w14:gs w14:pos="0">
              <w14:schemeClr w14:val="accent4">
                <w14:lumMod w14:val="40000"/>
                <w14:lumOff w14:val="60000"/>
              </w14:schemeClr>
            </w14:gs>
            <w14:gs w14:pos="77000">
              <w14:srgbClr w14:val="31E6EF"/>
            </w14:gs>
            <w14:gs w14:pos="100000">
              <w14:srgbClr w14:val="3EB9D6"/>
            </w14:gs>
          </w14:gsLst>
          <w14:path w14:path="circle">
            <w14:fillToRect w14:l="50000" w14:t="130000" w14:r="50000" w14:b="-30000"/>
          </w14:path>
        </w14:gra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E5E"/>
    <w:pPr>
      <w:keepNext/>
      <w:keepLines/>
      <w:shd w:val="clear" w:color="auto" w:fill="393939" w:themeFill="accent6" w:themeFillShade="BF"/>
      <w:spacing w:before="40" w:after="0"/>
      <w:outlineLvl w:val="1"/>
    </w:pPr>
    <w:rPr>
      <w:rFonts w:eastAsiaTheme="majorEastAsia" w:cstheme="majorBidi"/>
      <w:b/>
      <w:color w:val="B7B7B7" w:themeColor="accent6" w:themeTint="66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508A"/>
    <w:pPr>
      <w:shd w:val="clear" w:color="auto" w:fill="auto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6742"/>
    <w:pPr>
      <w:spacing w:after="0" w:line="240" w:lineRule="auto"/>
    </w:pPr>
    <w:rPr>
      <w:color w:val="000000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424AC"/>
    <w:rPr>
      <w:rFonts w:asciiTheme="majorHAnsi" w:eastAsiaTheme="majorEastAsia" w:hAnsiTheme="majorHAnsi" w:cstheme="majorBidi"/>
      <w:b/>
      <w:bCs/>
      <w:caps/>
      <w:color w:val="D9D9D9" w:themeColor="background1" w:themeShade="D9"/>
      <w:sz w:val="32"/>
      <w:szCs w:val="32"/>
      <w:shd w:val="clear" w:color="auto" w:fill="262626" w:themeFill="text1" w:themeFillTint="D9"/>
      <w:lang w:val="en-US"/>
      <w14:textOutline w14:w="9525" w14:cap="rnd" w14:cmpd="sng" w14:algn="ctr">
        <w14:gradFill>
          <w14:gsLst>
            <w14:gs w14:pos="0">
              <w14:schemeClr w14:val="accent4">
                <w14:lumMod w14:val="40000"/>
                <w14:lumOff w14:val="60000"/>
              </w14:schemeClr>
            </w14:gs>
            <w14:gs w14:pos="77000">
              <w14:srgbClr w14:val="31E6EF"/>
            </w14:gs>
            <w14:gs w14:pos="100000">
              <w14:srgbClr w14:val="3EB9D6"/>
            </w14:gs>
          </w14:gsLst>
          <w14:path w14:path="circle">
            <w14:fillToRect w14:l="50000" w14:t="130000" w14:r="50000" w14:b="-30000"/>
          </w14:path>
        </w14:gradFill>
        <w14:prstDash w14:val="solid"/>
        <w14:bevel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2C674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6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42"/>
  </w:style>
  <w:style w:type="paragraph" w:styleId="Footer">
    <w:name w:val="footer"/>
    <w:basedOn w:val="Normal"/>
    <w:link w:val="FooterChar"/>
    <w:uiPriority w:val="99"/>
    <w:unhideWhenUsed/>
    <w:rsid w:val="002C6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742"/>
  </w:style>
  <w:style w:type="paragraph" w:styleId="TOC1">
    <w:name w:val="toc 1"/>
    <w:basedOn w:val="Normal"/>
    <w:next w:val="Normal"/>
    <w:autoRedefine/>
    <w:uiPriority w:val="39"/>
    <w:unhideWhenUsed/>
    <w:rsid w:val="00E659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5916"/>
    <w:rPr>
      <w:color w:val="5F5F5F" w:themeColor="hyperlink"/>
      <w:u w:val="single"/>
    </w:rPr>
  </w:style>
  <w:style w:type="paragraph" w:customStyle="1" w:styleId="Default">
    <w:name w:val="Default"/>
    <w:rsid w:val="003845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uestionStyle">
    <w:name w:val="QuestionStyle"/>
    <w:basedOn w:val="Normal"/>
    <w:link w:val="QuestionStyleChar"/>
    <w:qFormat/>
    <w:rsid w:val="007A23CB"/>
    <w:pPr>
      <w:shd w:val="clear" w:color="auto" w:fill="262626" w:themeFill="accent6" w:themeFillShade="80"/>
    </w:pPr>
    <w:rPr>
      <w:rFonts w:cs="Arial"/>
      <w:i/>
      <w:color w:val="3EB9D6"/>
    </w:rPr>
  </w:style>
  <w:style w:type="paragraph" w:styleId="Bibliography">
    <w:name w:val="Bibliography"/>
    <w:basedOn w:val="Normal"/>
    <w:next w:val="Normal"/>
    <w:uiPriority w:val="37"/>
    <w:unhideWhenUsed/>
    <w:rsid w:val="000069A1"/>
  </w:style>
  <w:style w:type="character" w:customStyle="1" w:styleId="QuestionStyleChar">
    <w:name w:val="QuestionStyle Char"/>
    <w:basedOn w:val="DefaultParagraphFont"/>
    <w:link w:val="QuestionStyle"/>
    <w:rsid w:val="007A23CB"/>
    <w:rPr>
      <w:rFonts w:ascii="Verdana" w:hAnsi="Verdana" w:cs="Arial"/>
      <w:i/>
      <w:color w:val="3EB9D6"/>
      <w:shd w:val="clear" w:color="auto" w:fill="262626" w:themeFill="accent6" w:themeFillShade="80"/>
    </w:rPr>
  </w:style>
  <w:style w:type="paragraph" w:styleId="ListParagraph">
    <w:name w:val="List Paragraph"/>
    <w:basedOn w:val="Normal"/>
    <w:uiPriority w:val="34"/>
    <w:qFormat/>
    <w:rsid w:val="00A370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3E5E"/>
    <w:rPr>
      <w:rFonts w:ascii="Verdana" w:eastAsiaTheme="majorEastAsia" w:hAnsi="Verdana" w:cstheme="majorBidi"/>
      <w:b/>
      <w:color w:val="B7B7B7" w:themeColor="accent6" w:themeTint="66"/>
      <w:sz w:val="26"/>
      <w:szCs w:val="26"/>
      <w:shd w:val="clear" w:color="auto" w:fill="393939" w:themeFill="accent6" w:themeFill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508A"/>
    <w:rPr>
      <w:rFonts w:ascii="Verdana" w:eastAsiaTheme="majorEastAsia" w:hAnsi="Verdana" w:cstheme="majorBidi"/>
      <w:b/>
      <w:color w:val="B7B7B7" w:themeColor="accent6" w:themeTint="66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30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27F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7FD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8F4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BA7"/>
    <w:rPr>
      <w:rFonts w:ascii="Verdana" w:hAnsi="Verdana"/>
      <w:color w:val="969696" w:themeColor="accent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BA7"/>
    <w:rPr>
      <w:rFonts w:ascii="Verdana" w:hAnsi="Verdana"/>
      <w:b/>
      <w:bCs/>
      <w:color w:val="969696" w:themeColor="accent3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BA7"/>
    <w:rPr>
      <w:rFonts w:ascii="Segoe UI" w:hAnsi="Segoe UI" w:cs="Segoe UI"/>
      <w:color w:val="969696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63E5E"/>
    <w:rPr>
      <w:rFonts w:asciiTheme="majorHAnsi" w:eastAsiaTheme="majorEastAsia" w:hAnsiTheme="majorHAnsi" w:cstheme="majorBidi"/>
      <w:i/>
      <w:iCs/>
      <w:color w:val="A5A5A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yperlink" Target="https://www.newtonsoft.com/json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s://docs.microsoft.com/en-us/dotnet/csharp/programming-guide/inside-a-program/coding-convention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afewa-my.sharepoint.com/personal/p205225_tafe_wa_edu_au/Documents/%5bTEMPLATE%5d%20Documentation_ProgrammingII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191902472B04A45A13FDDAF589F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21F9F-E8A1-4B66-B3AE-A32879575CCE}"/>
      </w:docPartPr>
      <w:docPartBody>
        <w:p w:rsidR="000E725F" w:rsidRDefault="00B66C14">
          <w:pPr>
            <w:pStyle w:val="D191902472B04A45A13FDDAF589F3FD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50473E6AF0B4B7F82889303D96B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BC402-738B-4FD1-B782-CF6C8EBDEDDA}"/>
      </w:docPartPr>
      <w:docPartBody>
        <w:p w:rsidR="000E725F" w:rsidRDefault="00B66C14">
          <w:pPr>
            <w:pStyle w:val="650473E6AF0B4B7F82889303D96B56F2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5C3B236C0FD04C9E83DA128D89D3F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CBD87-8130-48E4-90CA-1BF27D2C786D}"/>
      </w:docPartPr>
      <w:docPartBody>
        <w:p w:rsidR="000E725F" w:rsidRDefault="00B66C14">
          <w:pPr>
            <w:pStyle w:val="5C3B236C0FD04C9E83DA128D89D3FCD4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94E4804AC8DD4756892022BEAD9EF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37DC1-8338-459B-AB78-2123923AB531}"/>
      </w:docPartPr>
      <w:docPartBody>
        <w:p w:rsidR="000E725F" w:rsidRDefault="00B66C14">
          <w:pPr>
            <w:pStyle w:val="94E4804AC8DD4756892022BEAD9EFC00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2C2128C883204E53BA51413236ED7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6E534-A4FE-416B-A817-37D02519437B}"/>
      </w:docPartPr>
      <w:docPartBody>
        <w:p w:rsidR="000E725F" w:rsidRDefault="00B66C14">
          <w:pPr>
            <w:pStyle w:val="2C2128C883204E53BA51413236ED7B82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14"/>
    <w:rsid w:val="000E725F"/>
    <w:rsid w:val="00344707"/>
    <w:rsid w:val="00B6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91902472B04A45A13FDDAF589F3FDF">
    <w:name w:val="D191902472B04A45A13FDDAF589F3FDF"/>
  </w:style>
  <w:style w:type="paragraph" w:customStyle="1" w:styleId="650473E6AF0B4B7F82889303D96B56F2">
    <w:name w:val="650473E6AF0B4B7F82889303D96B56F2"/>
  </w:style>
  <w:style w:type="paragraph" w:customStyle="1" w:styleId="5C3B236C0FD04C9E83DA128D89D3FCD4">
    <w:name w:val="5C3B236C0FD04C9E83DA128D89D3FCD4"/>
  </w:style>
  <w:style w:type="paragraph" w:customStyle="1" w:styleId="94E4804AC8DD4756892022BEAD9EFC00">
    <w:name w:val="94E4804AC8DD4756892022BEAD9EFC00"/>
  </w:style>
  <w:style w:type="paragraph" w:customStyle="1" w:styleId="2C2128C883204E53BA51413236ED7B82">
    <w:name w:val="2C2128C883204E53BA51413236ED7B82"/>
  </w:style>
  <w:style w:type="paragraph" w:customStyle="1" w:styleId="D635F8D770CB4DED9C362C5F332DBC38">
    <w:name w:val="D635F8D770CB4DED9C362C5F332DBC38"/>
    <w:rsid w:val="00B66C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Date ######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27CA4B42446D4A8AC3AB6CEA98FDF9" ma:contentTypeVersion="7" ma:contentTypeDescription="Create a new document." ma:contentTypeScope="" ma:versionID="8362ed44f5444d5d089f21030fb80956">
  <xsd:schema xmlns:xsd="http://www.w3.org/2001/XMLSchema" xmlns:xs="http://www.w3.org/2001/XMLSchema" xmlns:p="http://schemas.microsoft.com/office/2006/metadata/properties" xmlns:ns3="6a65ce3c-89f0-419f-acbb-03641ad9113e" targetNamespace="http://schemas.microsoft.com/office/2006/metadata/properties" ma:root="true" ma:fieldsID="cb92b129e0631fd3b287b1bbf1255ae1" ns3:_="">
    <xsd:import namespace="6a65ce3c-89f0-419f-acbb-03641ad911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5ce3c-89f0-419f-acbb-03641ad91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D0D279-7C93-45BF-9D2C-B74A7A2D41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D45C53-B259-449E-A709-D51E4A0AD5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F56FF-A4B6-4580-8388-AE2A48A3C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65ce3c-89f0-419f-acbb-03641ad91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1113091-1BC4-494E-8D56-E82A29192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%5bTEMPLATE%5d%20Documentation_ProgrammingIII.dotx</Template>
  <TotalTime>194</TotalTime>
  <Pages>6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1</vt:lpstr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</dc:title>
  <dc:subject>Project</dc:subject>
  <dc:creator>Ben Royans</dc:creator>
  <cp:keywords/>
  <dc:description/>
  <cp:lastModifiedBy>Ben Royans</cp:lastModifiedBy>
  <cp:revision>1</cp:revision>
  <dcterms:created xsi:type="dcterms:W3CDTF">2020-05-07T01:44:00Z</dcterms:created>
  <dcterms:modified xsi:type="dcterms:W3CDTF">2020-05-13T10:53:00Z</dcterms:modified>
  <cp:category>Programming III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0x0101000327CA4B42446D4A8AC3AB6CEA98FDF9</vt:lpwstr>
  </property>
</Properties>
</file>